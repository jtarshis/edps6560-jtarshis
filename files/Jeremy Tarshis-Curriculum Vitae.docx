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szCs w:val="16"/>
        </w:rPr>
        <w:alias w:val="Author"/>
        <w:id w:val="4805016"/>
        <w:placeholder>
          <w:docPart w:val="77E7860D3C3F4EE0AA56EAF1364EF5E9"/>
        </w:placeholder>
        <w:dataBinding w:prefixMappings="xmlns:ns0='http://schemas.openxmlformats.org/package/2006/metadata/core-properties' xmlns:ns1='http://purl.org/dc/elements/1.1/'" w:xpath="/ns0:coreProperties[1]/ns1:creator[1]" w:storeItemID="{6C3C8BC8-F283-45AE-878A-BAB7291924A1}"/>
        <w:text/>
      </w:sdtPr>
      <w:sdtEndPr/>
      <w:sdtContent>
        <w:p w14:paraId="3A5AED0D" w14:textId="77777777" w:rsidR="00590527" w:rsidRPr="00D273AA" w:rsidRDefault="00A03F32">
          <w:pPr>
            <w:pStyle w:val="YourName"/>
            <w:rPr>
              <w:szCs w:val="16"/>
            </w:rPr>
          </w:pPr>
          <w:r w:rsidRPr="00D273AA">
            <w:rPr>
              <w:szCs w:val="16"/>
            </w:rPr>
            <w:t>Jeremy Tarshis</w:t>
          </w:r>
        </w:p>
      </w:sdtContent>
    </w:sdt>
    <w:p w14:paraId="4D44D168" w14:textId="77777777" w:rsidR="00590527" w:rsidRPr="00D273AA" w:rsidRDefault="00A03F32">
      <w:pPr>
        <w:pStyle w:val="ContactInformation"/>
        <w:rPr>
          <w:szCs w:val="16"/>
        </w:rPr>
      </w:pPr>
      <w:r w:rsidRPr="00D273AA">
        <w:rPr>
          <w:szCs w:val="16"/>
        </w:rPr>
        <w:t>8862 S Willow Wood Way</w:t>
      </w:r>
      <w:r w:rsidR="005919F9" w:rsidRPr="00D273AA">
        <w:rPr>
          <w:szCs w:val="16"/>
        </w:rPr>
        <w:t xml:space="preserve">, </w:t>
      </w:r>
      <w:r w:rsidRPr="00D273AA">
        <w:rPr>
          <w:szCs w:val="16"/>
        </w:rPr>
        <w:t>West Jordan, UT 84088</w:t>
      </w:r>
      <w:r w:rsidR="005919F9" w:rsidRPr="00D273AA">
        <w:rPr>
          <w:szCs w:val="16"/>
        </w:rPr>
        <w:t xml:space="preserve"> | </w:t>
      </w:r>
      <w:r w:rsidRPr="00D273AA">
        <w:rPr>
          <w:szCs w:val="16"/>
        </w:rPr>
        <w:t>801-664-8885</w:t>
      </w:r>
      <w:r w:rsidR="005919F9" w:rsidRPr="00D273AA">
        <w:rPr>
          <w:szCs w:val="16"/>
        </w:rPr>
        <w:t xml:space="preserve"> | </w:t>
      </w:r>
      <w:r w:rsidRPr="00D273AA">
        <w:rPr>
          <w:szCs w:val="16"/>
        </w:rPr>
        <w:t>jeremytarshis@gmail.com</w:t>
      </w:r>
    </w:p>
    <w:p w14:paraId="642259C5" w14:textId="77777777" w:rsidR="00590527" w:rsidRPr="00D273AA" w:rsidRDefault="005919F9">
      <w:pPr>
        <w:pStyle w:val="SectionHeading"/>
        <w:rPr>
          <w:szCs w:val="16"/>
        </w:rPr>
      </w:pPr>
      <w:r w:rsidRPr="00D273AA">
        <w:rPr>
          <w:szCs w:val="16"/>
        </w:rPr>
        <w:t>EDUCATION</w:t>
      </w:r>
    </w:p>
    <w:p w14:paraId="0389648C" w14:textId="77777777" w:rsidR="00B10F6F" w:rsidRPr="00D273AA" w:rsidRDefault="00B10F6F" w:rsidP="00B10F6F">
      <w:pPr>
        <w:pStyle w:val="Location"/>
        <w:rPr>
          <w:szCs w:val="16"/>
        </w:rPr>
      </w:pPr>
      <w:r w:rsidRPr="00D273AA">
        <w:rPr>
          <w:szCs w:val="16"/>
        </w:rPr>
        <w:t>University of Utah, Salt Lake City, UT</w:t>
      </w:r>
    </w:p>
    <w:p w14:paraId="739BB2EC" w14:textId="38141D7E" w:rsidR="00B10F6F" w:rsidRPr="00D273AA" w:rsidRDefault="00B10F6F" w:rsidP="00B10F6F">
      <w:pPr>
        <w:pStyle w:val="JobTitle"/>
        <w:rPr>
          <w:szCs w:val="16"/>
        </w:rPr>
      </w:pPr>
      <w:proofErr w:type="spellStart"/>
      <w:r w:rsidRPr="00D273AA">
        <w:rPr>
          <w:szCs w:val="16"/>
        </w:rPr>
        <w:t>M.Ed</w:t>
      </w:r>
      <w:proofErr w:type="spellEnd"/>
      <w:r w:rsidRPr="00D273AA">
        <w:rPr>
          <w:szCs w:val="16"/>
        </w:rPr>
        <w:t xml:space="preserve"> in Instructional Design and Educational Technology</w:t>
      </w:r>
      <w:r w:rsidRPr="00D273AA">
        <w:rPr>
          <w:szCs w:val="16"/>
        </w:rPr>
        <w:tab/>
      </w:r>
      <w:sdt>
        <w:sdtPr>
          <w:rPr>
            <w:szCs w:val="16"/>
          </w:rPr>
          <w:id w:val="659738364"/>
          <w:placeholder>
            <w:docPart w:val="00FAE6903AA9461D976E66880DD80FFD"/>
          </w:placeholder>
          <w:date>
            <w:dateFormat w:val="YYYY"/>
            <w:lid w:val="en-US"/>
            <w:storeMappedDataAs w:val="dateTime"/>
            <w:calendar w:val="gregorian"/>
          </w:date>
        </w:sdtPr>
        <w:sdtEndPr/>
        <w:sdtContent>
          <w:r w:rsidRPr="00D273AA">
            <w:rPr>
              <w:szCs w:val="16"/>
            </w:rPr>
            <w:t>Expected Graduation: 2020</w:t>
          </w:r>
        </w:sdtContent>
      </w:sdt>
    </w:p>
    <w:p w14:paraId="2F47B337" w14:textId="77777777" w:rsidR="00B10F6F" w:rsidRPr="00D273AA" w:rsidRDefault="00B10F6F">
      <w:pPr>
        <w:pStyle w:val="Location"/>
        <w:rPr>
          <w:szCs w:val="16"/>
        </w:rPr>
      </w:pPr>
    </w:p>
    <w:p w14:paraId="14DAD65A" w14:textId="372C0850" w:rsidR="00590527" w:rsidRPr="00D273AA" w:rsidRDefault="00A03F32">
      <w:pPr>
        <w:pStyle w:val="Location"/>
        <w:rPr>
          <w:szCs w:val="16"/>
        </w:rPr>
      </w:pPr>
      <w:r w:rsidRPr="00D273AA">
        <w:rPr>
          <w:szCs w:val="16"/>
        </w:rPr>
        <w:t>University of Utah, Salt Lake City, UT</w:t>
      </w:r>
    </w:p>
    <w:p w14:paraId="2A5DF0DF" w14:textId="77777777" w:rsidR="00590527" w:rsidRPr="00D273AA" w:rsidRDefault="00A03F32">
      <w:pPr>
        <w:pStyle w:val="JobTitle"/>
        <w:rPr>
          <w:szCs w:val="16"/>
        </w:rPr>
      </w:pPr>
      <w:proofErr w:type="spellStart"/>
      <w:r w:rsidRPr="00D273AA">
        <w:rPr>
          <w:szCs w:val="16"/>
        </w:rPr>
        <w:t>B.Mus</w:t>
      </w:r>
      <w:proofErr w:type="spellEnd"/>
      <w:r w:rsidRPr="00D273AA">
        <w:rPr>
          <w:szCs w:val="16"/>
        </w:rPr>
        <w:t xml:space="preserve"> in Music Education, Instrumental Emphasis</w:t>
      </w:r>
      <w:r w:rsidR="005919F9" w:rsidRPr="00D273AA">
        <w:rPr>
          <w:szCs w:val="16"/>
        </w:rPr>
        <w:tab/>
      </w:r>
      <w:sdt>
        <w:sdtPr>
          <w:rPr>
            <w:szCs w:val="16"/>
          </w:rPr>
          <w:id w:val="275215203"/>
          <w:placeholder>
            <w:docPart w:val="F92E6B62464D41C792CD865E2FA016D6"/>
          </w:placeholder>
          <w:date>
            <w:dateFormat w:val="YYYY"/>
            <w:lid w:val="en-US"/>
            <w:storeMappedDataAs w:val="dateTime"/>
            <w:calendar w:val="gregorian"/>
          </w:date>
        </w:sdtPr>
        <w:sdtEndPr/>
        <w:sdtContent>
          <w:r w:rsidRPr="00D273AA">
            <w:rPr>
              <w:szCs w:val="16"/>
            </w:rPr>
            <w:t>2013</w:t>
          </w:r>
        </w:sdtContent>
      </w:sdt>
    </w:p>
    <w:p w14:paraId="70EE5AFF" w14:textId="77777777" w:rsidR="00A03F32" w:rsidRPr="00D273AA" w:rsidRDefault="00A03F32">
      <w:pPr>
        <w:pStyle w:val="Location"/>
        <w:rPr>
          <w:szCs w:val="16"/>
        </w:rPr>
      </w:pPr>
    </w:p>
    <w:p w14:paraId="0325ED7D" w14:textId="77777777" w:rsidR="00590527" w:rsidRPr="00D273AA" w:rsidRDefault="00A03F32">
      <w:pPr>
        <w:pStyle w:val="Location"/>
        <w:rPr>
          <w:szCs w:val="16"/>
        </w:rPr>
      </w:pPr>
      <w:r w:rsidRPr="00D273AA">
        <w:rPr>
          <w:szCs w:val="16"/>
        </w:rPr>
        <w:t>Snow College, Ephraim, UT</w:t>
      </w:r>
    </w:p>
    <w:p w14:paraId="611489D5" w14:textId="77777777" w:rsidR="00590527" w:rsidRPr="00D273AA" w:rsidRDefault="00A03F32" w:rsidP="00A03F32">
      <w:pPr>
        <w:pStyle w:val="JobTitle"/>
        <w:rPr>
          <w:szCs w:val="16"/>
        </w:rPr>
      </w:pPr>
      <w:r w:rsidRPr="00D273AA">
        <w:rPr>
          <w:szCs w:val="16"/>
        </w:rPr>
        <w:t>A.S in Music</w:t>
      </w:r>
      <w:r w:rsidR="005919F9" w:rsidRPr="00D273AA">
        <w:rPr>
          <w:szCs w:val="16"/>
        </w:rPr>
        <w:tab/>
      </w:r>
      <w:sdt>
        <w:sdtPr>
          <w:rPr>
            <w:szCs w:val="16"/>
          </w:rPr>
          <w:id w:val="275215213"/>
          <w:placeholder>
            <w:docPart w:val="DD67B2D088A745B9AE1035DE0C9EE4F6"/>
          </w:placeholder>
          <w:date>
            <w:dateFormat w:val="YYYY"/>
            <w:lid w:val="en-US"/>
            <w:storeMappedDataAs w:val="dateTime"/>
            <w:calendar w:val="gregorian"/>
          </w:date>
        </w:sdtPr>
        <w:sdtEndPr/>
        <w:sdtContent>
          <w:r w:rsidRPr="00D273AA">
            <w:rPr>
              <w:szCs w:val="16"/>
            </w:rPr>
            <w:t>2010</w:t>
          </w:r>
        </w:sdtContent>
      </w:sdt>
    </w:p>
    <w:p w14:paraId="6BF89DC6" w14:textId="77777777" w:rsidR="00590527" w:rsidRPr="00D273AA" w:rsidRDefault="005919F9">
      <w:pPr>
        <w:pStyle w:val="SectionHeading"/>
        <w:rPr>
          <w:szCs w:val="16"/>
        </w:rPr>
      </w:pPr>
      <w:r w:rsidRPr="00D273AA">
        <w:rPr>
          <w:szCs w:val="16"/>
        </w:rPr>
        <w:t>TEACHING EXPERIENCE</w:t>
      </w:r>
    </w:p>
    <w:p w14:paraId="3BC9AD44" w14:textId="77777777" w:rsidR="00590527" w:rsidRPr="00D273AA" w:rsidRDefault="00A03F32">
      <w:pPr>
        <w:pStyle w:val="Location"/>
        <w:rPr>
          <w:szCs w:val="16"/>
        </w:rPr>
      </w:pPr>
      <w:r w:rsidRPr="00D273AA">
        <w:rPr>
          <w:szCs w:val="16"/>
        </w:rPr>
        <w:t>Woods Cross High School, Woods Cross, UT</w:t>
      </w:r>
    </w:p>
    <w:p w14:paraId="4308D8C1" w14:textId="77777777" w:rsidR="00590527" w:rsidRPr="00D273AA" w:rsidRDefault="00A03F32">
      <w:pPr>
        <w:pStyle w:val="JobTitle"/>
        <w:rPr>
          <w:szCs w:val="16"/>
        </w:rPr>
      </w:pPr>
      <w:r w:rsidRPr="00D273AA">
        <w:rPr>
          <w:szCs w:val="16"/>
        </w:rPr>
        <w:t>Student Teacher – Instrumental Music w/ Todd Campbell</w:t>
      </w:r>
      <w:r w:rsidR="005919F9" w:rsidRPr="00D273AA">
        <w:rPr>
          <w:szCs w:val="16"/>
        </w:rPr>
        <w:tab/>
      </w:r>
      <w:sdt>
        <w:sdtPr>
          <w:rPr>
            <w:szCs w:val="16"/>
          </w:rPr>
          <w:id w:val="275215262"/>
          <w:placeholder>
            <w:docPart w:val="D2B9F69E29F24FB6938EE508D00326C0"/>
          </w:placeholder>
          <w:date>
            <w:dateFormat w:val="YYYY"/>
            <w:lid w:val="en-US"/>
            <w:storeMappedDataAs w:val="dateTime"/>
            <w:calendar w:val="gregorian"/>
          </w:date>
        </w:sdtPr>
        <w:sdtEndPr/>
        <w:sdtContent>
          <w:r w:rsidRPr="00D273AA">
            <w:rPr>
              <w:szCs w:val="16"/>
            </w:rPr>
            <w:t>2012</w:t>
          </w:r>
        </w:sdtContent>
      </w:sdt>
    </w:p>
    <w:p w14:paraId="45702FCA" w14:textId="05513A96" w:rsidR="00590527" w:rsidRPr="00D273AA" w:rsidRDefault="00A03F32" w:rsidP="003E0A76">
      <w:pPr>
        <w:pStyle w:val="SpaceAfter"/>
        <w:rPr>
          <w:szCs w:val="16"/>
        </w:rPr>
      </w:pPr>
      <w:r w:rsidRPr="00D273AA">
        <w:rPr>
          <w:szCs w:val="16"/>
        </w:rPr>
        <w:t>Developed lesson plans, co/solo facilitated classes, maintained gradebook</w:t>
      </w:r>
      <w:r w:rsidR="00BF2F94" w:rsidRPr="00D273AA">
        <w:rPr>
          <w:szCs w:val="16"/>
        </w:rPr>
        <w:t>.</w:t>
      </w:r>
    </w:p>
    <w:p w14:paraId="7BE643C0" w14:textId="77777777" w:rsidR="00590527" w:rsidRPr="00D273AA" w:rsidRDefault="00A03F32">
      <w:pPr>
        <w:pStyle w:val="SectionHeading"/>
        <w:rPr>
          <w:szCs w:val="16"/>
        </w:rPr>
      </w:pPr>
      <w:r w:rsidRPr="00D273AA">
        <w:rPr>
          <w:szCs w:val="16"/>
        </w:rPr>
        <w:t>Employment experience</w:t>
      </w:r>
    </w:p>
    <w:p w14:paraId="4BC2281E" w14:textId="77777777" w:rsidR="00590527" w:rsidRPr="00D273AA" w:rsidRDefault="00A03F32">
      <w:pPr>
        <w:pStyle w:val="Location"/>
        <w:rPr>
          <w:szCs w:val="16"/>
        </w:rPr>
      </w:pPr>
      <w:r w:rsidRPr="00D273AA">
        <w:rPr>
          <w:szCs w:val="16"/>
        </w:rPr>
        <w:t>StubHub</w:t>
      </w:r>
      <w:r w:rsidR="000B56C7" w:rsidRPr="00D273AA">
        <w:rPr>
          <w:szCs w:val="16"/>
        </w:rPr>
        <w:t xml:space="preserve"> Inc.</w:t>
      </w:r>
    </w:p>
    <w:p w14:paraId="7289DB0A" w14:textId="2FF2E24E" w:rsidR="00590527" w:rsidRPr="00D273AA" w:rsidRDefault="00BF2F94">
      <w:pPr>
        <w:pStyle w:val="JobTitle"/>
        <w:rPr>
          <w:szCs w:val="16"/>
        </w:rPr>
      </w:pPr>
      <w:r w:rsidRPr="00D273AA">
        <w:rPr>
          <w:szCs w:val="16"/>
        </w:rPr>
        <w:t>Learning Specialist</w:t>
      </w:r>
      <w:r w:rsidR="005919F9" w:rsidRPr="00D273AA">
        <w:rPr>
          <w:szCs w:val="16"/>
        </w:rPr>
        <w:tab/>
      </w:r>
      <w:sdt>
        <w:sdtPr>
          <w:rPr>
            <w:szCs w:val="16"/>
          </w:rPr>
          <w:id w:val="275215280"/>
          <w:placeholder>
            <w:docPart w:val="2D727881C118476D85C99ADCA2F5721F"/>
          </w:placeholder>
          <w:date w:fullDate="2017-05-11T00:00:00Z">
            <w:dateFormat w:val="MMMM yyyy"/>
            <w:lid w:val="en-US"/>
            <w:storeMappedDataAs w:val="dateTime"/>
            <w:calendar w:val="gregorian"/>
          </w:date>
        </w:sdtPr>
        <w:sdtEndPr/>
        <w:sdtContent>
          <w:r w:rsidR="00A03F32" w:rsidRPr="00D273AA">
            <w:rPr>
              <w:szCs w:val="16"/>
            </w:rPr>
            <w:t>May 2017</w:t>
          </w:r>
        </w:sdtContent>
      </w:sdt>
      <w:r w:rsidR="005919F9" w:rsidRPr="00D273AA">
        <w:rPr>
          <w:szCs w:val="16"/>
        </w:rPr>
        <w:t xml:space="preserve"> – </w:t>
      </w:r>
      <w:sdt>
        <w:sdtPr>
          <w:rPr>
            <w:szCs w:val="16"/>
          </w:rPr>
          <w:id w:val="275215282"/>
          <w:placeholder>
            <w:docPart w:val="16145271D8F6428984C573E0C03F5687"/>
          </w:placeholder>
          <w:date>
            <w:dateFormat w:val="MMMM yyyy"/>
            <w:lid w:val="en-US"/>
            <w:storeMappedDataAs w:val="dateTime"/>
            <w:calendar w:val="gregorian"/>
          </w:date>
        </w:sdtPr>
        <w:sdtEndPr/>
        <w:sdtContent>
          <w:r w:rsidR="00A03F32" w:rsidRPr="00D273AA">
            <w:rPr>
              <w:szCs w:val="16"/>
            </w:rPr>
            <w:t>Current</w:t>
          </w:r>
        </w:sdtContent>
      </w:sdt>
    </w:p>
    <w:p w14:paraId="2DA50E2A" w14:textId="59A721B7" w:rsidR="00590527" w:rsidRPr="00D273AA" w:rsidRDefault="00A03F32">
      <w:pPr>
        <w:pStyle w:val="SpaceAfter"/>
        <w:rPr>
          <w:szCs w:val="16"/>
        </w:rPr>
      </w:pPr>
      <w:r w:rsidRPr="00D273AA">
        <w:rPr>
          <w:szCs w:val="16"/>
        </w:rPr>
        <w:t xml:space="preserve">Facilitated </w:t>
      </w:r>
      <w:r w:rsidR="00BF2F94" w:rsidRPr="00D273AA">
        <w:rPr>
          <w:szCs w:val="16"/>
        </w:rPr>
        <w:t xml:space="preserve">instructor-led training classes for both </w:t>
      </w:r>
      <w:proofErr w:type="spellStart"/>
      <w:r w:rsidR="00BF2F94" w:rsidRPr="00D273AA">
        <w:rPr>
          <w:szCs w:val="16"/>
        </w:rPr>
        <w:t>newhire</w:t>
      </w:r>
      <w:proofErr w:type="spellEnd"/>
      <w:r w:rsidR="00BF2F94" w:rsidRPr="00D273AA">
        <w:rPr>
          <w:szCs w:val="16"/>
        </w:rPr>
        <w:t xml:space="preserve"> and senior agents in a call center environment. Class sizes were up to 25 agents at a time for several weeks. Training focused on technical and soft skills. Brought on as one of two primary trainers during a ramp up of a new call center; trained over 200 agents over an eight-month period. Designed and developed course materials to use in classes. Contributed to a conversion of ILT content to CBT to support a part-time work from home program.</w:t>
      </w:r>
    </w:p>
    <w:p w14:paraId="301D1ABB" w14:textId="77777777" w:rsidR="00590527" w:rsidRPr="00D273AA" w:rsidRDefault="00A03F32">
      <w:pPr>
        <w:pStyle w:val="Location"/>
        <w:rPr>
          <w:szCs w:val="16"/>
        </w:rPr>
      </w:pPr>
      <w:proofErr w:type="spellStart"/>
      <w:r w:rsidRPr="00D273AA">
        <w:rPr>
          <w:szCs w:val="16"/>
        </w:rPr>
        <w:t>Dealertrack</w:t>
      </w:r>
      <w:proofErr w:type="spellEnd"/>
      <w:r w:rsidR="000B56C7" w:rsidRPr="00D273AA">
        <w:rPr>
          <w:szCs w:val="16"/>
        </w:rPr>
        <w:t xml:space="preserve"> Technologies</w:t>
      </w:r>
    </w:p>
    <w:p w14:paraId="6797379F" w14:textId="77777777" w:rsidR="00590527" w:rsidRPr="00D273AA" w:rsidRDefault="00A03F32">
      <w:pPr>
        <w:pStyle w:val="JobTitle"/>
        <w:rPr>
          <w:szCs w:val="16"/>
        </w:rPr>
      </w:pPr>
      <w:r w:rsidRPr="00D273AA">
        <w:rPr>
          <w:szCs w:val="16"/>
        </w:rPr>
        <w:t>DMS Training Specialist</w:t>
      </w:r>
      <w:r w:rsidR="005919F9" w:rsidRPr="00D273AA">
        <w:rPr>
          <w:szCs w:val="16"/>
        </w:rPr>
        <w:tab/>
      </w:r>
      <w:sdt>
        <w:sdtPr>
          <w:rPr>
            <w:szCs w:val="16"/>
          </w:rPr>
          <w:id w:val="275215288"/>
          <w:placeholder>
            <w:docPart w:val="9DD78284B6A4479CA9D8CFDA7BC8C3A6"/>
          </w:placeholder>
          <w:date w:fullDate="2016-01-01T00:00:00Z">
            <w:dateFormat w:val="MMMM yyyy"/>
            <w:lid w:val="en-US"/>
            <w:storeMappedDataAs w:val="dateTime"/>
            <w:calendar w:val="gregorian"/>
          </w:date>
        </w:sdtPr>
        <w:sdtEndPr/>
        <w:sdtContent>
          <w:r w:rsidR="006303CF" w:rsidRPr="00D273AA">
            <w:rPr>
              <w:szCs w:val="16"/>
            </w:rPr>
            <w:t>January 2016</w:t>
          </w:r>
        </w:sdtContent>
      </w:sdt>
      <w:r w:rsidR="005919F9" w:rsidRPr="00D273AA">
        <w:rPr>
          <w:szCs w:val="16"/>
        </w:rPr>
        <w:t xml:space="preserve"> – </w:t>
      </w:r>
      <w:sdt>
        <w:sdtPr>
          <w:rPr>
            <w:szCs w:val="16"/>
          </w:rPr>
          <w:id w:val="275215290"/>
          <w:placeholder>
            <w:docPart w:val="16AA3E5C16E943F19A83E58F785C17EB"/>
          </w:placeholder>
          <w:date w:fullDate="2017-03-01T00:00:00Z">
            <w:dateFormat w:val="MMMM yyyy"/>
            <w:lid w:val="en-US"/>
            <w:storeMappedDataAs w:val="dateTime"/>
            <w:calendar w:val="gregorian"/>
          </w:date>
        </w:sdtPr>
        <w:sdtEndPr/>
        <w:sdtContent>
          <w:r w:rsidR="006303CF" w:rsidRPr="00D273AA">
            <w:rPr>
              <w:szCs w:val="16"/>
            </w:rPr>
            <w:t>March 2017</w:t>
          </w:r>
        </w:sdtContent>
      </w:sdt>
    </w:p>
    <w:p w14:paraId="2F3DB7BD" w14:textId="0BF4310C" w:rsidR="00590527" w:rsidRPr="00D273AA" w:rsidRDefault="00BF2F94" w:rsidP="006303CF">
      <w:pPr>
        <w:pStyle w:val="SpaceAfter"/>
        <w:rPr>
          <w:szCs w:val="16"/>
        </w:rPr>
      </w:pPr>
      <w:r w:rsidRPr="00D273AA">
        <w:rPr>
          <w:szCs w:val="16"/>
        </w:rPr>
        <w:t xml:space="preserve">Facilitated instructor-led training classes for both </w:t>
      </w:r>
      <w:proofErr w:type="spellStart"/>
      <w:r w:rsidRPr="00D273AA">
        <w:rPr>
          <w:szCs w:val="16"/>
        </w:rPr>
        <w:t>newhire</w:t>
      </w:r>
      <w:proofErr w:type="spellEnd"/>
      <w:r w:rsidRPr="00D273AA">
        <w:rPr>
          <w:szCs w:val="16"/>
        </w:rPr>
        <w:t xml:space="preserve"> and senior employees in both call-center and software installation environments. Developed course materials and redesigned assessments.</w:t>
      </w:r>
    </w:p>
    <w:p w14:paraId="6DBE937E" w14:textId="77777777" w:rsidR="00590527" w:rsidRPr="00D273AA" w:rsidRDefault="006303CF">
      <w:pPr>
        <w:pStyle w:val="JobTitle"/>
        <w:rPr>
          <w:szCs w:val="16"/>
        </w:rPr>
      </w:pPr>
      <w:r w:rsidRPr="00D273AA">
        <w:rPr>
          <w:szCs w:val="16"/>
        </w:rPr>
        <w:t>Client Training Team</w:t>
      </w:r>
      <w:r w:rsidR="005919F9" w:rsidRPr="00D273AA">
        <w:rPr>
          <w:szCs w:val="16"/>
        </w:rPr>
        <w:tab/>
      </w:r>
      <w:sdt>
        <w:sdtPr>
          <w:rPr>
            <w:szCs w:val="16"/>
          </w:rPr>
          <w:id w:val="275215299"/>
          <w:placeholder>
            <w:docPart w:val="8D4FA29384CB4BA7A57D461C6A652F38"/>
          </w:placeholder>
          <w:date>
            <w:dateFormat w:val="YYYY"/>
            <w:lid w:val="en-US"/>
            <w:storeMappedDataAs w:val="dateTime"/>
            <w:calendar w:val="gregorian"/>
          </w:date>
        </w:sdtPr>
        <w:sdtEndPr/>
        <w:sdtContent>
          <w:r w:rsidRPr="00D273AA">
            <w:rPr>
              <w:szCs w:val="16"/>
            </w:rPr>
            <w:t>August 2015 – January 2016</w:t>
          </w:r>
        </w:sdtContent>
      </w:sdt>
    </w:p>
    <w:p w14:paraId="432D2DB4" w14:textId="5FBF94EB" w:rsidR="00590527" w:rsidRPr="00D273AA" w:rsidRDefault="00BF2F94" w:rsidP="006303CF">
      <w:pPr>
        <w:pStyle w:val="SpaceAfter"/>
        <w:rPr>
          <w:szCs w:val="16"/>
        </w:rPr>
      </w:pPr>
      <w:r w:rsidRPr="00D273AA">
        <w:rPr>
          <w:szCs w:val="16"/>
        </w:rPr>
        <w:t xml:space="preserve">Facilitated virtual training via </w:t>
      </w:r>
      <w:proofErr w:type="spellStart"/>
      <w:r w:rsidRPr="00D273AA">
        <w:rPr>
          <w:szCs w:val="16"/>
        </w:rPr>
        <w:t>GoTo</w:t>
      </w:r>
      <w:proofErr w:type="spellEnd"/>
      <w:r w:rsidRPr="00D273AA">
        <w:rPr>
          <w:szCs w:val="16"/>
        </w:rPr>
        <w:t xml:space="preserve"> Webinar for external clients that were onboarding onto the </w:t>
      </w:r>
      <w:proofErr w:type="spellStart"/>
      <w:r w:rsidRPr="00D273AA">
        <w:rPr>
          <w:szCs w:val="16"/>
        </w:rPr>
        <w:t>Dealertrack</w:t>
      </w:r>
      <w:proofErr w:type="spellEnd"/>
      <w:r w:rsidRPr="00D273AA">
        <w:rPr>
          <w:szCs w:val="16"/>
        </w:rPr>
        <w:t xml:space="preserve"> DMS web platform. Developed facilitator guides to be used for all trainings.</w:t>
      </w:r>
    </w:p>
    <w:p w14:paraId="373F1FA4" w14:textId="77777777" w:rsidR="00590527" w:rsidRPr="00D273AA" w:rsidRDefault="006303CF">
      <w:pPr>
        <w:pStyle w:val="JobTitle"/>
        <w:rPr>
          <w:szCs w:val="16"/>
        </w:rPr>
      </w:pPr>
      <w:r w:rsidRPr="00D273AA">
        <w:rPr>
          <w:szCs w:val="16"/>
        </w:rPr>
        <w:t>Implementation Specialist</w:t>
      </w:r>
      <w:r w:rsidR="005919F9" w:rsidRPr="00D273AA">
        <w:rPr>
          <w:szCs w:val="16"/>
        </w:rPr>
        <w:tab/>
      </w:r>
      <w:sdt>
        <w:sdtPr>
          <w:rPr>
            <w:szCs w:val="16"/>
          </w:rPr>
          <w:id w:val="275215307"/>
          <w:placeholder>
            <w:docPart w:val="BEFD60357EEF47D3B721C45143EC5ED6"/>
          </w:placeholder>
          <w:date>
            <w:dateFormat w:val="YYYY"/>
            <w:lid w:val="en-US"/>
            <w:storeMappedDataAs w:val="dateTime"/>
            <w:calendar w:val="gregorian"/>
          </w:date>
        </w:sdtPr>
        <w:sdtEndPr/>
        <w:sdtContent>
          <w:r w:rsidRPr="00D273AA">
            <w:rPr>
              <w:szCs w:val="16"/>
            </w:rPr>
            <w:t>June 2014 – August 2015</w:t>
          </w:r>
        </w:sdtContent>
      </w:sdt>
    </w:p>
    <w:p w14:paraId="0BADBAD6" w14:textId="622E3ABC" w:rsidR="00590527" w:rsidRPr="00D273AA" w:rsidRDefault="00BF2F94">
      <w:pPr>
        <w:pStyle w:val="SpaceAfter"/>
        <w:rPr>
          <w:szCs w:val="16"/>
        </w:rPr>
      </w:pPr>
      <w:r w:rsidRPr="00D273AA">
        <w:rPr>
          <w:szCs w:val="16"/>
        </w:rPr>
        <w:t xml:space="preserve">Delivered training and consultation to external clients that were onboarding onto the </w:t>
      </w:r>
      <w:proofErr w:type="spellStart"/>
      <w:r w:rsidRPr="00D273AA">
        <w:rPr>
          <w:szCs w:val="16"/>
        </w:rPr>
        <w:t>Dealertrack</w:t>
      </w:r>
      <w:proofErr w:type="spellEnd"/>
      <w:r w:rsidRPr="00D273AA">
        <w:rPr>
          <w:szCs w:val="16"/>
        </w:rPr>
        <w:t xml:space="preserve"> DMS web platform. Traveled to clients and helped customize and tailor the system to their needs, as well as consult on efficient processes.</w:t>
      </w:r>
    </w:p>
    <w:p w14:paraId="22E55892" w14:textId="77777777" w:rsidR="006303CF" w:rsidRPr="00D273AA" w:rsidRDefault="006303CF" w:rsidP="006303CF">
      <w:pPr>
        <w:pStyle w:val="Location"/>
        <w:rPr>
          <w:szCs w:val="16"/>
        </w:rPr>
      </w:pPr>
      <w:r w:rsidRPr="00D273AA">
        <w:rPr>
          <w:szCs w:val="16"/>
        </w:rPr>
        <w:t>Mosaic Sales Solutions</w:t>
      </w:r>
    </w:p>
    <w:p w14:paraId="53838EB0" w14:textId="77777777" w:rsidR="006303CF" w:rsidRPr="00D273AA" w:rsidRDefault="006303CF" w:rsidP="006303CF">
      <w:pPr>
        <w:pStyle w:val="JobTitle"/>
        <w:rPr>
          <w:szCs w:val="16"/>
        </w:rPr>
      </w:pPr>
      <w:r w:rsidRPr="00D273AA">
        <w:rPr>
          <w:szCs w:val="16"/>
        </w:rPr>
        <w:t>Samsung Program, Lead Samsung Experience Consultant</w:t>
      </w:r>
      <w:r w:rsidRPr="00D273AA">
        <w:rPr>
          <w:szCs w:val="16"/>
        </w:rPr>
        <w:tab/>
      </w:r>
      <w:sdt>
        <w:sdtPr>
          <w:rPr>
            <w:szCs w:val="16"/>
          </w:rPr>
          <w:id w:val="-1416628576"/>
          <w:placeholder>
            <w:docPart w:val="D8CC25D4AF3B44B0A4461269D0D8C8FB"/>
          </w:placeholder>
          <w:date>
            <w:dateFormat w:val="YYYY"/>
            <w:lid w:val="en-US"/>
            <w:storeMappedDataAs w:val="dateTime"/>
            <w:calendar w:val="gregorian"/>
          </w:date>
        </w:sdtPr>
        <w:sdtEndPr/>
        <w:sdtContent>
          <w:r w:rsidR="000B56C7" w:rsidRPr="00D273AA">
            <w:rPr>
              <w:szCs w:val="16"/>
            </w:rPr>
            <w:t>October 2013 – May 2014</w:t>
          </w:r>
        </w:sdtContent>
      </w:sdt>
    </w:p>
    <w:p w14:paraId="7905D1DF" w14:textId="1F34F052" w:rsidR="000B56C7" w:rsidRPr="00D273AA" w:rsidRDefault="00BF2F94" w:rsidP="000B56C7">
      <w:pPr>
        <w:pStyle w:val="SpaceAfter"/>
        <w:rPr>
          <w:szCs w:val="16"/>
        </w:rPr>
      </w:pPr>
      <w:r w:rsidRPr="00D273AA">
        <w:rPr>
          <w:szCs w:val="16"/>
        </w:rPr>
        <w:t>Provided sales advocacy as well as direct sales on behalf of Samsung. Led and managed the Samsung Experience Store located inside of Best Buy – Park City. Delivered product training to Best Buy associates and facilitated product training classes for Samsung customers. Frequently met or exceeded sales goals, and was recognized in the Top 100 of Samsung stores nationwide from Nov 2013 to Jan 2014.</w:t>
      </w:r>
    </w:p>
    <w:p w14:paraId="6F515357" w14:textId="77777777" w:rsidR="000B56C7" w:rsidRPr="00D273AA" w:rsidRDefault="000B56C7" w:rsidP="000B56C7">
      <w:pPr>
        <w:pStyle w:val="JobTitle"/>
        <w:rPr>
          <w:szCs w:val="16"/>
        </w:rPr>
      </w:pPr>
      <w:r w:rsidRPr="00D273AA">
        <w:rPr>
          <w:szCs w:val="16"/>
        </w:rPr>
        <w:t>Samsung Program, Samsung Experience Consultant</w:t>
      </w:r>
      <w:r w:rsidRPr="00D273AA">
        <w:rPr>
          <w:szCs w:val="16"/>
        </w:rPr>
        <w:tab/>
      </w:r>
      <w:sdt>
        <w:sdtPr>
          <w:rPr>
            <w:szCs w:val="16"/>
          </w:rPr>
          <w:id w:val="870034111"/>
          <w:placeholder>
            <w:docPart w:val="9CF0EF93A21E4863BA7A59B51C05160A"/>
          </w:placeholder>
          <w:date>
            <w:dateFormat w:val="YYYY"/>
            <w:lid w:val="en-US"/>
            <w:storeMappedDataAs w:val="dateTime"/>
            <w:calendar w:val="gregorian"/>
          </w:date>
        </w:sdtPr>
        <w:sdtEndPr/>
        <w:sdtContent>
          <w:r w:rsidRPr="00D273AA">
            <w:rPr>
              <w:szCs w:val="16"/>
            </w:rPr>
            <w:t>April 2013 – October 2013</w:t>
          </w:r>
        </w:sdtContent>
      </w:sdt>
    </w:p>
    <w:p w14:paraId="1A43F06F" w14:textId="35858093" w:rsidR="00BF2F94" w:rsidRPr="00D273AA" w:rsidRDefault="00BF2F94" w:rsidP="00BF2F94">
      <w:pPr>
        <w:pStyle w:val="SpaceAfter"/>
        <w:rPr>
          <w:szCs w:val="16"/>
        </w:rPr>
      </w:pPr>
      <w:r w:rsidRPr="00D273AA">
        <w:rPr>
          <w:szCs w:val="16"/>
        </w:rPr>
        <w:t xml:space="preserve">Provided sales advocacy as well as direct sales on behalf of Samsung. Delivered product training to Best Buy associates and facilitated product training classes for Samsung customers. </w:t>
      </w:r>
    </w:p>
    <w:p w14:paraId="2F0147FB" w14:textId="77777777" w:rsidR="006303CF" w:rsidRPr="00D273AA" w:rsidRDefault="000B56C7" w:rsidP="006303CF">
      <w:pPr>
        <w:pStyle w:val="Location"/>
        <w:rPr>
          <w:szCs w:val="16"/>
        </w:rPr>
      </w:pPr>
      <w:proofErr w:type="spellStart"/>
      <w:r w:rsidRPr="00D273AA">
        <w:rPr>
          <w:szCs w:val="16"/>
        </w:rPr>
        <w:t>Marketsource</w:t>
      </w:r>
      <w:proofErr w:type="spellEnd"/>
    </w:p>
    <w:p w14:paraId="5F334325" w14:textId="77777777" w:rsidR="006303CF" w:rsidRPr="00D273AA" w:rsidRDefault="000B56C7" w:rsidP="006303CF">
      <w:pPr>
        <w:pStyle w:val="JobTitle"/>
        <w:rPr>
          <w:szCs w:val="16"/>
        </w:rPr>
      </w:pPr>
      <w:r w:rsidRPr="00D273AA">
        <w:rPr>
          <w:szCs w:val="16"/>
        </w:rPr>
        <w:t>T-Mobile Program, Event Representative</w:t>
      </w:r>
      <w:r w:rsidR="006303CF" w:rsidRPr="00D273AA">
        <w:rPr>
          <w:szCs w:val="16"/>
        </w:rPr>
        <w:tab/>
      </w:r>
      <w:sdt>
        <w:sdtPr>
          <w:rPr>
            <w:szCs w:val="16"/>
          </w:rPr>
          <w:id w:val="1967773040"/>
          <w:placeholder>
            <w:docPart w:val="805D5F196A174309BE1F618D5A4F9FB9"/>
          </w:placeholder>
          <w:date>
            <w:dateFormat w:val="YYYY"/>
            <w:lid w:val="en-US"/>
            <w:storeMappedDataAs w:val="dateTime"/>
            <w:calendar w:val="gregorian"/>
          </w:date>
        </w:sdtPr>
        <w:sdtEndPr/>
        <w:sdtContent>
          <w:r w:rsidRPr="00D273AA">
            <w:rPr>
              <w:szCs w:val="16"/>
            </w:rPr>
            <w:t>April 2011 – October 2013</w:t>
          </w:r>
        </w:sdtContent>
      </w:sdt>
    </w:p>
    <w:p w14:paraId="4CA3CFE9" w14:textId="356267E2" w:rsidR="006303CF" w:rsidRPr="00D273AA" w:rsidRDefault="00BF2F94" w:rsidP="000B56C7">
      <w:pPr>
        <w:pStyle w:val="SpaceAfter"/>
        <w:rPr>
          <w:szCs w:val="16"/>
        </w:rPr>
      </w:pPr>
      <w:r w:rsidRPr="00D273AA">
        <w:rPr>
          <w:szCs w:val="16"/>
        </w:rPr>
        <w:t>Provided sales advocacy as well as direct sales on behalf of T-Mobile. Oversaw a territory of multiple Wal-marts, Best Buys, and Sam’s Clubs. Delivered product training to associates. Frequently met or exceeded sales goals and was twice recognized for being in the Top 100 of Event Representatives nationwide, in both Feb and Apr 2012.</w:t>
      </w:r>
    </w:p>
    <w:p w14:paraId="436C05F2" w14:textId="77777777" w:rsidR="000B56C7" w:rsidRPr="00D273AA" w:rsidRDefault="000B56C7" w:rsidP="000B56C7">
      <w:pPr>
        <w:pStyle w:val="Location"/>
        <w:rPr>
          <w:szCs w:val="16"/>
        </w:rPr>
      </w:pPr>
      <w:proofErr w:type="spellStart"/>
      <w:r w:rsidRPr="00D273AA">
        <w:rPr>
          <w:szCs w:val="16"/>
        </w:rPr>
        <w:lastRenderedPageBreak/>
        <w:t>Radioshack</w:t>
      </w:r>
      <w:proofErr w:type="spellEnd"/>
    </w:p>
    <w:p w14:paraId="222CE8C3" w14:textId="77777777" w:rsidR="000B56C7" w:rsidRPr="00D273AA" w:rsidRDefault="000B56C7" w:rsidP="000B56C7">
      <w:pPr>
        <w:pStyle w:val="JobTitle"/>
        <w:rPr>
          <w:szCs w:val="16"/>
        </w:rPr>
      </w:pPr>
      <w:r w:rsidRPr="00D273AA">
        <w:rPr>
          <w:szCs w:val="16"/>
        </w:rPr>
        <w:t>Sales Associate</w:t>
      </w:r>
      <w:r w:rsidRPr="00D273AA">
        <w:rPr>
          <w:szCs w:val="16"/>
        </w:rPr>
        <w:tab/>
      </w:r>
      <w:sdt>
        <w:sdtPr>
          <w:rPr>
            <w:szCs w:val="16"/>
          </w:rPr>
          <w:id w:val="2011720382"/>
          <w:placeholder>
            <w:docPart w:val="66D6898B90364DC383746B2BD338F9FF"/>
          </w:placeholder>
          <w:date>
            <w:dateFormat w:val="YYYY"/>
            <w:lid w:val="en-US"/>
            <w:storeMappedDataAs w:val="dateTime"/>
            <w:calendar w:val="gregorian"/>
          </w:date>
        </w:sdtPr>
        <w:sdtEndPr/>
        <w:sdtContent>
          <w:r w:rsidRPr="00D273AA">
            <w:rPr>
              <w:szCs w:val="16"/>
            </w:rPr>
            <w:t>June 2010 – April 2011</w:t>
          </w:r>
        </w:sdtContent>
      </w:sdt>
    </w:p>
    <w:p w14:paraId="2CAFEE98" w14:textId="5AADF462" w:rsidR="00B10F6F" w:rsidRPr="00D273AA" w:rsidRDefault="00B10F6F" w:rsidP="00B10F6F">
      <w:pPr>
        <w:pStyle w:val="SpaceAfter"/>
        <w:rPr>
          <w:szCs w:val="16"/>
        </w:rPr>
      </w:pPr>
      <w:r w:rsidRPr="00D273AA">
        <w:rPr>
          <w:szCs w:val="16"/>
        </w:rPr>
        <w:t>Provided customer service, stocked merchandise and installed promotional materials, trained New-Hire employees, commission-based sales</w:t>
      </w:r>
    </w:p>
    <w:p w14:paraId="485E6828" w14:textId="77777777" w:rsidR="000B56C7" w:rsidRPr="00D273AA" w:rsidRDefault="000B56C7" w:rsidP="000B56C7">
      <w:pPr>
        <w:pStyle w:val="Location"/>
        <w:rPr>
          <w:szCs w:val="16"/>
        </w:rPr>
      </w:pPr>
      <w:r w:rsidRPr="00D273AA">
        <w:rPr>
          <w:szCs w:val="16"/>
        </w:rPr>
        <w:t>Shopko Stores Inc.</w:t>
      </w:r>
    </w:p>
    <w:p w14:paraId="68CE9D25" w14:textId="77777777" w:rsidR="000B56C7" w:rsidRPr="00D273AA" w:rsidRDefault="000B56C7" w:rsidP="000B56C7">
      <w:pPr>
        <w:pStyle w:val="JobTitle"/>
        <w:rPr>
          <w:szCs w:val="16"/>
        </w:rPr>
      </w:pPr>
      <w:r w:rsidRPr="00D273AA">
        <w:rPr>
          <w:szCs w:val="16"/>
        </w:rPr>
        <w:t>Retail Sales Clerk/Electronics</w:t>
      </w:r>
      <w:r w:rsidRPr="00D273AA">
        <w:rPr>
          <w:szCs w:val="16"/>
        </w:rPr>
        <w:tab/>
      </w:r>
      <w:sdt>
        <w:sdtPr>
          <w:rPr>
            <w:szCs w:val="16"/>
          </w:rPr>
          <w:id w:val="-1757741322"/>
          <w:placeholder>
            <w:docPart w:val="B0FF22C600CE4141AE3711E1C239FE6F"/>
          </w:placeholder>
          <w:date>
            <w:dateFormat w:val="YYYY"/>
            <w:lid w:val="en-US"/>
            <w:storeMappedDataAs w:val="dateTime"/>
            <w:calendar w:val="gregorian"/>
          </w:date>
        </w:sdtPr>
        <w:sdtEndPr/>
        <w:sdtContent>
          <w:r w:rsidRPr="00D273AA">
            <w:rPr>
              <w:szCs w:val="16"/>
            </w:rPr>
            <w:t>September 2005 – June 2010</w:t>
          </w:r>
        </w:sdtContent>
      </w:sdt>
    </w:p>
    <w:p w14:paraId="596F93BE" w14:textId="77777777" w:rsidR="000B56C7" w:rsidRPr="00D273AA" w:rsidRDefault="003E0A76" w:rsidP="003E0A76">
      <w:pPr>
        <w:pStyle w:val="SpaceAfter"/>
        <w:rPr>
          <w:szCs w:val="16"/>
        </w:rPr>
      </w:pPr>
      <w:r w:rsidRPr="00D273AA">
        <w:rPr>
          <w:szCs w:val="16"/>
        </w:rPr>
        <w:t>Provided customer service, stocked merchandise and installed promotional materials, trained New-Hire employees</w:t>
      </w:r>
    </w:p>
    <w:p w14:paraId="2883D12B" w14:textId="77777777" w:rsidR="00590527" w:rsidRPr="00D273AA" w:rsidRDefault="005919F9">
      <w:pPr>
        <w:pStyle w:val="SectionHeading"/>
        <w:rPr>
          <w:szCs w:val="16"/>
        </w:rPr>
      </w:pPr>
      <w:r w:rsidRPr="00D273AA">
        <w:rPr>
          <w:szCs w:val="16"/>
        </w:rPr>
        <w:t>LANGUAGES</w:t>
      </w:r>
    </w:p>
    <w:p w14:paraId="63FC1CBC" w14:textId="77777777" w:rsidR="00590527" w:rsidRPr="00D273AA" w:rsidRDefault="00A03F32">
      <w:pPr>
        <w:pStyle w:val="NormalBodyText"/>
        <w:rPr>
          <w:szCs w:val="16"/>
        </w:rPr>
      </w:pPr>
      <w:r w:rsidRPr="00D273AA">
        <w:rPr>
          <w:szCs w:val="16"/>
        </w:rPr>
        <w:t>English – Native Language</w:t>
      </w:r>
    </w:p>
    <w:p w14:paraId="59E74863" w14:textId="77777777" w:rsidR="00590527" w:rsidRPr="00D273AA" w:rsidRDefault="005919F9">
      <w:pPr>
        <w:pStyle w:val="SectionHeading"/>
        <w:rPr>
          <w:szCs w:val="16"/>
        </w:rPr>
      </w:pPr>
      <w:r w:rsidRPr="00D273AA">
        <w:rPr>
          <w:szCs w:val="16"/>
        </w:rPr>
        <w:t>MEMBERSHIPS</w:t>
      </w:r>
    </w:p>
    <w:p w14:paraId="18D0F3FB" w14:textId="77777777" w:rsidR="00B95AC2" w:rsidRPr="00D273AA" w:rsidRDefault="00A03F32" w:rsidP="00B95AC2">
      <w:pPr>
        <w:pStyle w:val="NormalBodyText"/>
        <w:rPr>
          <w:szCs w:val="16"/>
        </w:rPr>
      </w:pPr>
      <w:r w:rsidRPr="00D273AA">
        <w:rPr>
          <w:szCs w:val="16"/>
        </w:rPr>
        <w:t>Association for Talent Development</w:t>
      </w:r>
    </w:p>
    <w:p w14:paraId="232C9AE2" w14:textId="77777777" w:rsidR="00B95AC2" w:rsidRPr="00D273AA" w:rsidRDefault="00B95AC2" w:rsidP="00B95AC2">
      <w:pPr>
        <w:pStyle w:val="SectionHeading"/>
        <w:rPr>
          <w:szCs w:val="16"/>
        </w:rPr>
      </w:pPr>
      <w:r w:rsidRPr="00D273AA">
        <w:rPr>
          <w:szCs w:val="16"/>
        </w:rPr>
        <w:t>References</w:t>
      </w:r>
    </w:p>
    <w:p w14:paraId="013E9A82" w14:textId="77777777" w:rsidR="00B95AC2" w:rsidRPr="00D273AA" w:rsidRDefault="00B95AC2" w:rsidP="00B95AC2">
      <w:pPr>
        <w:pStyle w:val="NormalBodyText"/>
        <w:rPr>
          <w:szCs w:val="16"/>
        </w:rPr>
      </w:pPr>
      <w:r w:rsidRPr="00D273AA">
        <w:rPr>
          <w:szCs w:val="16"/>
        </w:rPr>
        <w:t>Available upon request.</w:t>
      </w:r>
    </w:p>
    <w:bookmarkEnd w:id="0"/>
    <w:p w14:paraId="59BA2EDD" w14:textId="77777777" w:rsidR="00B95AC2" w:rsidRPr="00D273AA" w:rsidRDefault="00B95AC2" w:rsidP="00A03F32">
      <w:pPr>
        <w:pStyle w:val="NormalBodyText"/>
        <w:rPr>
          <w:szCs w:val="16"/>
        </w:rPr>
      </w:pPr>
    </w:p>
    <w:sectPr w:rsidR="00B95AC2" w:rsidRPr="00D273AA">
      <w:headerReference w:type="default" r:id="rId8"/>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C7D5" w14:textId="77777777" w:rsidR="008F4749" w:rsidRDefault="008F4749">
      <w:pPr>
        <w:spacing w:line="240" w:lineRule="auto"/>
      </w:pPr>
      <w:r>
        <w:separator/>
      </w:r>
    </w:p>
  </w:endnote>
  <w:endnote w:type="continuationSeparator" w:id="0">
    <w:p w14:paraId="7DC3612C" w14:textId="77777777" w:rsidR="008F4749" w:rsidRDefault="008F4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1D8B6" w14:textId="77777777" w:rsidR="008F4749" w:rsidRDefault="008F4749">
      <w:pPr>
        <w:spacing w:line="240" w:lineRule="auto"/>
      </w:pPr>
      <w:r>
        <w:separator/>
      </w:r>
    </w:p>
  </w:footnote>
  <w:footnote w:type="continuationSeparator" w:id="0">
    <w:p w14:paraId="4CF15566" w14:textId="77777777" w:rsidR="008F4749" w:rsidRDefault="008F47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4C56A" w14:textId="77777777" w:rsidR="00590527" w:rsidRDefault="00D273AA">
    <w:pPr>
      <w:pStyle w:val="YourName"/>
    </w:pPr>
    <w:sdt>
      <w:sdtPr>
        <w:alias w:val="Author"/>
        <w:id w:val="25244219"/>
        <w:placeholder>
          <w:docPart w:val="BB110738DD32486FA2FFFD47DE17706B"/>
        </w:placeholder>
        <w:dataBinding w:prefixMappings="xmlns:ns0='http://purl.org/dc/elements/1.1/' xmlns:ns1='http://schemas.openxmlformats.org/package/2006/metadata/core-properties' " w:xpath="/ns1:coreProperties[1]/ns0:creator[1]" w:storeItemID="{6C3C8BC8-F283-45AE-878A-BAB7291924A1}"/>
        <w:text/>
      </w:sdtPr>
      <w:sdtEndPr/>
      <w:sdtContent>
        <w:r w:rsidR="00A03F32">
          <w:t>Jeremy Tarshis</w:t>
        </w:r>
      </w:sdtContent>
    </w:sdt>
    <w:r w:rsidR="005919F9">
      <w:tab/>
      <w:t xml:space="preserve">Page </w:t>
    </w:r>
    <w:r w:rsidR="005919F9">
      <w:fldChar w:fldCharType="begin"/>
    </w:r>
    <w:r w:rsidR="005919F9">
      <w:instrText xml:space="preserve"> PAGE   \* MERGEFORMAT </w:instrText>
    </w:r>
    <w:r w:rsidR="005919F9">
      <w:fldChar w:fldCharType="separate"/>
    </w:r>
    <w:r w:rsidR="00B95AC2">
      <w:rPr>
        <w:noProof/>
      </w:rPr>
      <w:t>2</w:t>
    </w:r>
    <w:r w:rsidR="005919F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44C69F4"/>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C5E9AC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47E6AD6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416405F0"/>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32"/>
    <w:rsid w:val="000B56C7"/>
    <w:rsid w:val="003E0A76"/>
    <w:rsid w:val="00590527"/>
    <w:rsid w:val="005919F9"/>
    <w:rsid w:val="006303CF"/>
    <w:rsid w:val="008F4749"/>
    <w:rsid w:val="00932672"/>
    <w:rsid w:val="00981444"/>
    <w:rsid w:val="00A03F32"/>
    <w:rsid w:val="00A40997"/>
    <w:rsid w:val="00B10F6F"/>
    <w:rsid w:val="00B8268F"/>
    <w:rsid w:val="00B95AC2"/>
    <w:rsid w:val="00BF2F94"/>
    <w:rsid w:val="00D273AA"/>
    <w:rsid w:val="00F3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C9C321"/>
  <w15:docId w15:val="{3A6C5BEE-18AF-4624-805B-7DB16D14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sz w:val="16"/>
    </w:rPr>
  </w:style>
  <w:style w:type="paragraph" w:styleId="Footer">
    <w:name w:val="footer"/>
    <w:basedOn w:val="Normal"/>
    <w:link w:val="FooterChar"/>
    <w:uiPriority w:val="99"/>
    <w:semiHidden/>
    <w:unhideWhenUsed/>
    <w:pPr>
      <w:tabs>
        <w:tab w:val="center" w:pos="4680"/>
        <w:tab w:val="right" w:pos="9360"/>
      </w:tabs>
      <w:spacing w:line="240" w:lineRule="auto"/>
    </w:pPr>
  </w:style>
  <w:style w:type="character" w:customStyle="1" w:styleId="FooterChar">
    <w:name w:val="Footer Char"/>
    <w:basedOn w:val="DefaultParagraphFont"/>
    <w:link w:val="Footer"/>
    <w:uiPriority w:val="99"/>
    <w:semiHidden/>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E7860D3C3F4EE0AA56EAF1364EF5E9"/>
        <w:category>
          <w:name w:val="General"/>
          <w:gallery w:val="placeholder"/>
        </w:category>
        <w:types>
          <w:type w:val="bbPlcHdr"/>
        </w:types>
        <w:behaviors>
          <w:behavior w:val="content"/>
        </w:behaviors>
        <w:guid w:val="{E9B94312-77F3-403C-91ED-42B39F84909D}"/>
      </w:docPartPr>
      <w:docPartBody>
        <w:p w:rsidR="00B15A96" w:rsidRDefault="009B47A4">
          <w:pPr>
            <w:pStyle w:val="77E7860D3C3F4EE0AA56EAF1364EF5E9"/>
          </w:pPr>
          <w:r>
            <w:t>[your name]</w:t>
          </w:r>
        </w:p>
      </w:docPartBody>
    </w:docPart>
    <w:docPart>
      <w:docPartPr>
        <w:name w:val="F92E6B62464D41C792CD865E2FA016D6"/>
        <w:category>
          <w:name w:val="General"/>
          <w:gallery w:val="placeholder"/>
        </w:category>
        <w:types>
          <w:type w:val="bbPlcHdr"/>
        </w:types>
        <w:behaviors>
          <w:behavior w:val="content"/>
        </w:behaviors>
        <w:guid w:val="{F4649E4F-5936-4567-8B2A-14D7C2F0B212}"/>
      </w:docPartPr>
      <w:docPartBody>
        <w:p w:rsidR="00B15A96" w:rsidRDefault="009B47A4">
          <w:pPr>
            <w:pStyle w:val="F92E6B62464D41C792CD865E2FA016D6"/>
          </w:pPr>
          <w:r>
            <w:t>[Pick the Year]</w:t>
          </w:r>
        </w:p>
      </w:docPartBody>
    </w:docPart>
    <w:docPart>
      <w:docPartPr>
        <w:name w:val="DD67B2D088A745B9AE1035DE0C9EE4F6"/>
        <w:category>
          <w:name w:val="General"/>
          <w:gallery w:val="placeholder"/>
        </w:category>
        <w:types>
          <w:type w:val="bbPlcHdr"/>
        </w:types>
        <w:behaviors>
          <w:behavior w:val="content"/>
        </w:behaviors>
        <w:guid w:val="{C812CD07-02CB-465B-BA9B-A104C11B2CA1}"/>
      </w:docPartPr>
      <w:docPartBody>
        <w:p w:rsidR="00B15A96" w:rsidRDefault="009B47A4">
          <w:pPr>
            <w:pStyle w:val="DD67B2D088A745B9AE1035DE0C9EE4F6"/>
          </w:pPr>
          <w:r>
            <w:t>[Pick the Year]</w:t>
          </w:r>
        </w:p>
      </w:docPartBody>
    </w:docPart>
    <w:docPart>
      <w:docPartPr>
        <w:name w:val="D2B9F69E29F24FB6938EE508D00326C0"/>
        <w:category>
          <w:name w:val="General"/>
          <w:gallery w:val="placeholder"/>
        </w:category>
        <w:types>
          <w:type w:val="bbPlcHdr"/>
        </w:types>
        <w:behaviors>
          <w:behavior w:val="content"/>
        </w:behaviors>
        <w:guid w:val="{47207288-3383-498C-AAB5-F897C5B30D76}"/>
      </w:docPartPr>
      <w:docPartBody>
        <w:p w:rsidR="00B15A96" w:rsidRDefault="009B47A4">
          <w:pPr>
            <w:pStyle w:val="D2B9F69E29F24FB6938EE508D00326C0"/>
          </w:pPr>
          <w:r>
            <w:t>[Pick the Year]</w:t>
          </w:r>
        </w:p>
      </w:docPartBody>
    </w:docPart>
    <w:docPart>
      <w:docPartPr>
        <w:name w:val="2D727881C118476D85C99ADCA2F5721F"/>
        <w:category>
          <w:name w:val="General"/>
          <w:gallery w:val="placeholder"/>
        </w:category>
        <w:types>
          <w:type w:val="bbPlcHdr"/>
        </w:types>
        <w:behaviors>
          <w:behavior w:val="content"/>
        </w:behaviors>
        <w:guid w:val="{59D05113-C5F4-437F-BED8-E2AC454143FA}"/>
      </w:docPartPr>
      <w:docPartBody>
        <w:p w:rsidR="00B15A96" w:rsidRDefault="009B47A4">
          <w:pPr>
            <w:pStyle w:val="2D727881C118476D85C99ADCA2F5721F"/>
          </w:pPr>
          <w:r>
            <w:t>[Start Date]</w:t>
          </w:r>
        </w:p>
      </w:docPartBody>
    </w:docPart>
    <w:docPart>
      <w:docPartPr>
        <w:name w:val="16145271D8F6428984C573E0C03F5687"/>
        <w:category>
          <w:name w:val="General"/>
          <w:gallery w:val="placeholder"/>
        </w:category>
        <w:types>
          <w:type w:val="bbPlcHdr"/>
        </w:types>
        <w:behaviors>
          <w:behavior w:val="content"/>
        </w:behaviors>
        <w:guid w:val="{7129C412-C740-400C-BA05-9E646DB74315}"/>
      </w:docPartPr>
      <w:docPartBody>
        <w:p w:rsidR="00B15A96" w:rsidRDefault="009B47A4">
          <w:pPr>
            <w:pStyle w:val="16145271D8F6428984C573E0C03F5687"/>
          </w:pPr>
          <w:r>
            <w:t>[End Date]</w:t>
          </w:r>
        </w:p>
      </w:docPartBody>
    </w:docPart>
    <w:docPart>
      <w:docPartPr>
        <w:name w:val="9DD78284B6A4479CA9D8CFDA7BC8C3A6"/>
        <w:category>
          <w:name w:val="General"/>
          <w:gallery w:val="placeholder"/>
        </w:category>
        <w:types>
          <w:type w:val="bbPlcHdr"/>
        </w:types>
        <w:behaviors>
          <w:behavior w:val="content"/>
        </w:behaviors>
        <w:guid w:val="{3B6D2BE4-63CD-4E09-9102-B6A2E67D1E23}"/>
      </w:docPartPr>
      <w:docPartBody>
        <w:p w:rsidR="00B15A96" w:rsidRDefault="009B47A4">
          <w:pPr>
            <w:pStyle w:val="9DD78284B6A4479CA9D8CFDA7BC8C3A6"/>
          </w:pPr>
          <w:r>
            <w:t>[Start Date]</w:t>
          </w:r>
        </w:p>
      </w:docPartBody>
    </w:docPart>
    <w:docPart>
      <w:docPartPr>
        <w:name w:val="16AA3E5C16E943F19A83E58F785C17EB"/>
        <w:category>
          <w:name w:val="General"/>
          <w:gallery w:val="placeholder"/>
        </w:category>
        <w:types>
          <w:type w:val="bbPlcHdr"/>
        </w:types>
        <w:behaviors>
          <w:behavior w:val="content"/>
        </w:behaviors>
        <w:guid w:val="{80421757-1027-4BB1-951B-9123B4EF5882}"/>
      </w:docPartPr>
      <w:docPartBody>
        <w:p w:rsidR="00B15A96" w:rsidRDefault="009B47A4">
          <w:pPr>
            <w:pStyle w:val="16AA3E5C16E943F19A83E58F785C17EB"/>
          </w:pPr>
          <w:r>
            <w:t>[End Date]</w:t>
          </w:r>
        </w:p>
      </w:docPartBody>
    </w:docPart>
    <w:docPart>
      <w:docPartPr>
        <w:name w:val="8D4FA29384CB4BA7A57D461C6A652F38"/>
        <w:category>
          <w:name w:val="General"/>
          <w:gallery w:val="placeholder"/>
        </w:category>
        <w:types>
          <w:type w:val="bbPlcHdr"/>
        </w:types>
        <w:behaviors>
          <w:behavior w:val="content"/>
        </w:behaviors>
        <w:guid w:val="{F2FB0AAA-CDA6-4780-8930-C0620D8CF96F}"/>
      </w:docPartPr>
      <w:docPartBody>
        <w:p w:rsidR="00B15A96" w:rsidRDefault="009B47A4">
          <w:pPr>
            <w:pStyle w:val="8D4FA29384CB4BA7A57D461C6A652F38"/>
          </w:pPr>
          <w:r>
            <w:t>[Pick the Year</w:t>
          </w:r>
        </w:p>
      </w:docPartBody>
    </w:docPart>
    <w:docPart>
      <w:docPartPr>
        <w:name w:val="BEFD60357EEF47D3B721C45143EC5ED6"/>
        <w:category>
          <w:name w:val="General"/>
          <w:gallery w:val="placeholder"/>
        </w:category>
        <w:types>
          <w:type w:val="bbPlcHdr"/>
        </w:types>
        <w:behaviors>
          <w:behavior w:val="content"/>
        </w:behaviors>
        <w:guid w:val="{EDDA4160-48A7-432B-A3C8-E00C155EDFBD}"/>
      </w:docPartPr>
      <w:docPartBody>
        <w:p w:rsidR="00B15A96" w:rsidRDefault="009B47A4">
          <w:pPr>
            <w:pStyle w:val="BEFD60357EEF47D3B721C45143EC5ED6"/>
          </w:pPr>
          <w:r>
            <w:t>[Pick the Year]</w:t>
          </w:r>
        </w:p>
      </w:docPartBody>
    </w:docPart>
    <w:docPart>
      <w:docPartPr>
        <w:name w:val="D8CC25D4AF3B44B0A4461269D0D8C8FB"/>
        <w:category>
          <w:name w:val="General"/>
          <w:gallery w:val="placeholder"/>
        </w:category>
        <w:types>
          <w:type w:val="bbPlcHdr"/>
        </w:types>
        <w:behaviors>
          <w:behavior w:val="content"/>
        </w:behaviors>
        <w:guid w:val="{F5F826A4-D791-46BE-A556-8EA1CF4C1BF8}"/>
      </w:docPartPr>
      <w:docPartBody>
        <w:p w:rsidR="00B15A96" w:rsidRDefault="00E0206A" w:rsidP="00E0206A">
          <w:pPr>
            <w:pStyle w:val="D8CC25D4AF3B44B0A4461269D0D8C8FB"/>
          </w:pPr>
          <w:r>
            <w:t>[Pick the Year]</w:t>
          </w:r>
        </w:p>
      </w:docPartBody>
    </w:docPart>
    <w:docPart>
      <w:docPartPr>
        <w:name w:val="805D5F196A174309BE1F618D5A4F9FB9"/>
        <w:category>
          <w:name w:val="General"/>
          <w:gallery w:val="placeholder"/>
        </w:category>
        <w:types>
          <w:type w:val="bbPlcHdr"/>
        </w:types>
        <w:behaviors>
          <w:behavior w:val="content"/>
        </w:behaviors>
        <w:guid w:val="{EC71B2B5-B182-4DA0-8478-CBA3661422D9}"/>
      </w:docPartPr>
      <w:docPartBody>
        <w:p w:rsidR="00B15A96" w:rsidRDefault="00E0206A" w:rsidP="00E0206A">
          <w:pPr>
            <w:pStyle w:val="805D5F196A174309BE1F618D5A4F9FB9"/>
          </w:pPr>
          <w:r>
            <w:t>[Pick the Year]</w:t>
          </w:r>
        </w:p>
      </w:docPartBody>
    </w:docPart>
    <w:docPart>
      <w:docPartPr>
        <w:name w:val="BB110738DD32486FA2FFFD47DE17706B"/>
        <w:category>
          <w:name w:val="General"/>
          <w:gallery w:val="placeholder"/>
        </w:category>
        <w:types>
          <w:type w:val="bbPlcHdr"/>
        </w:types>
        <w:behaviors>
          <w:behavior w:val="content"/>
        </w:behaviors>
        <w:guid w:val="{70695BF6-708C-4EF1-9FEC-0511D2773835}"/>
      </w:docPartPr>
      <w:docPartBody>
        <w:p w:rsidR="00B15A96" w:rsidRDefault="00E0206A" w:rsidP="00E0206A">
          <w:pPr>
            <w:pStyle w:val="BB110738DD32486FA2FFFD47DE17706B"/>
          </w:pPr>
          <w:r>
            <w:t>[Provided content design feedback to program managers to create accessible segue between English and French versions of related content.]</w:t>
          </w:r>
        </w:p>
      </w:docPartBody>
    </w:docPart>
    <w:docPart>
      <w:docPartPr>
        <w:name w:val="9CF0EF93A21E4863BA7A59B51C05160A"/>
        <w:category>
          <w:name w:val="General"/>
          <w:gallery w:val="placeholder"/>
        </w:category>
        <w:types>
          <w:type w:val="bbPlcHdr"/>
        </w:types>
        <w:behaviors>
          <w:behavior w:val="content"/>
        </w:behaviors>
        <w:guid w:val="{F82449FB-DEC4-4F64-ABC0-9B7925D7E01D}"/>
      </w:docPartPr>
      <w:docPartBody>
        <w:p w:rsidR="009D3266" w:rsidRDefault="00B15A96" w:rsidP="00B15A96">
          <w:pPr>
            <w:pStyle w:val="9CF0EF93A21E4863BA7A59B51C05160A"/>
          </w:pPr>
          <w:r>
            <w:t>[Pick the Year]</w:t>
          </w:r>
        </w:p>
      </w:docPartBody>
    </w:docPart>
    <w:docPart>
      <w:docPartPr>
        <w:name w:val="66D6898B90364DC383746B2BD338F9FF"/>
        <w:category>
          <w:name w:val="General"/>
          <w:gallery w:val="placeholder"/>
        </w:category>
        <w:types>
          <w:type w:val="bbPlcHdr"/>
        </w:types>
        <w:behaviors>
          <w:behavior w:val="content"/>
        </w:behaviors>
        <w:guid w:val="{FC230F3E-ED85-497B-A273-067775E45B35}"/>
      </w:docPartPr>
      <w:docPartBody>
        <w:p w:rsidR="009D3266" w:rsidRDefault="00B15A96" w:rsidP="00B15A96">
          <w:pPr>
            <w:pStyle w:val="66D6898B90364DC383746B2BD338F9FF"/>
          </w:pPr>
          <w:r>
            <w:t>[Pick the Year]</w:t>
          </w:r>
        </w:p>
      </w:docPartBody>
    </w:docPart>
    <w:docPart>
      <w:docPartPr>
        <w:name w:val="B0FF22C600CE4141AE3711E1C239FE6F"/>
        <w:category>
          <w:name w:val="General"/>
          <w:gallery w:val="placeholder"/>
        </w:category>
        <w:types>
          <w:type w:val="bbPlcHdr"/>
        </w:types>
        <w:behaviors>
          <w:behavior w:val="content"/>
        </w:behaviors>
        <w:guid w:val="{937FEB5F-390C-430F-AD58-1CBA17ED3450}"/>
      </w:docPartPr>
      <w:docPartBody>
        <w:p w:rsidR="009D3266" w:rsidRDefault="00B15A96" w:rsidP="00B15A96">
          <w:pPr>
            <w:pStyle w:val="B0FF22C600CE4141AE3711E1C239FE6F"/>
          </w:pPr>
          <w:r>
            <w:t>[Pick the Year]</w:t>
          </w:r>
        </w:p>
      </w:docPartBody>
    </w:docPart>
    <w:docPart>
      <w:docPartPr>
        <w:name w:val="00FAE6903AA9461D976E66880DD80FFD"/>
        <w:category>
          <w:name w:val="General"/>
          <w:gallery w:val="placeholder"/>
        </w:category>
        <w:types>
          <w:type w:val="bbPlcHdr"/>
        </w:types>
        <w:behaviors>
          <w:behavior w:val="content"/>
        </w:behaviors>
        <w:guid w:val="{E614859E-8864-47A8-90B1-7D7C7B277F6E}"/>
      </w:docPartPr>
      <w:docPartBody>
        <w:p w:rsidR="00566E15" w:rsidRDefault="00EC6EFD" w:rsidP="00EC6EFD">
          <w:pPr>
            <w:pStyle w:val="00FAE6903AA9461D976E66880DD80FFD"/>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6A"/>
    <w:rsid w:val="00566E15"/>
    <w:rsid w:val="00706E0F"/>
    <w:rsid w:val="0073332B"/>
    <w:rsid w:val="009B47A4"/>
    <w:rsid w:val="009D3266"/>
    <w:rsid w:val="00B13E36"/>
    <w:rsid w:val="00B15A96"/>
    <w:rsid w:val="00E0206A"/>
    <w:rsid w:val="00EC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7860D3C3F4EE0AA56EAF1364EF5E9">
    <w:name w:val="77E7860D3C3F4EE0AA56EAF1364EF5E9"/>
  </w:style>
  <w:style w:type="paragraph" w:customStyle="1" w:styleId="618F5A615D494BC48F751E3390C9B353">
    <w:name w:val="618F5A615D494BC48F751E3390C9B353"/>
  </w:style>
  <w:style w:type="paragraph" w:customStyle="1" w:styleId="9186232E4CAF4C5F9D79A647B500EAEA">
    <w:name w:val="9186232E4CAF4C5F9D79A647B500EAEA"/>
  </w:style>
  <w:style w:type="paragraph" w:customStyle="1" w:styleId="05EDAD12A96B4A1B86D2292371953B84">
    <w:name w:val="05EDAD12A96B4A1B86D2292371953B84"/>
  </w:style>
  <w:style w:type="paragraph" w:customStyle="1" w:styleId="820E3CFE91394FDAA88CEF9D1FFAD1AB">
    <w:name w:val="820E3CFE91394FDAA88CEF9D1FFAD1AB"/>
  </w:style>
  <w:style w:type="paragraph" w:customStyle="1" w:styleId="810A103575984F758633ADDF88F4C93B">
    <w:name w:val="810A103575984F758633ADDF88F4C93B"/>
  </w:style>
  <w:style w:type="paragraph" w:customStyle="1" w:styleId="EC849DD4517A4F4DBD93085B37601340">
    <w:name w:val="EC849DD4517A4F4DBD93085B37601340"/>
  </w:style>
  <w:style w:type="paragraph" w:customStyle="1" w:styleId="F92E6B62464D41C792CD865E2FA016D6">
    <w:name w:val="F92E6B62464D41C792CD865E2FA016D6"/>
  </w:style>
  <w:style w:type="paragraph" w:customStyle="1" w:styleId="58D39A1EBAFF460FAA06BB004B7ECE6F">
    <w:name w:val="58D39A1EBAFF460FAA06BB004B7ECE6F"/>
  </w:style>
  <w:style w:type="paragraph" w:customStyle="1" w:styleId="9EAEA4AE18CF44D7AE7102186150319F">
    <w:name w:val="9EAEA4AE18CF44D7AE7102186150319F"/>
  </w:style>
  <w:style w:type="paragraph" w:customStyle="1" w:styleId="6B098917805C4E52ABCABF7BFBB295E7">
    <w:name w:val="6B098917805C4E52ABCABF7BFBB295E7"/>
  </w:style>
  <w:style w:type="paragraph" w:customStyle="1" w:styleId="B7C4F3B1C63D4777ABE034E2BB8A7B61">
    <w:name w:val="B7C4F3B1C63D4777ABE034E2BB8A7B61"/>
  </w:style>
  <w:style w:type="paragraph" w:customStyle="1" w:styleId="DD67B2D088A745B9AE1035DE0C9EE4F6">
    <w:name w:val="DD67B2D088A745B9AE1035DE0C9EE4F6"/>
  </w:style>
  <w:style w:type="paragraph" w:customStyle="1" w:styleId="8B1896036EAA4C219BD74AC011008639">
    <w:name w:val="8B1896036EAA4C219BD74AC011008639"/>
  </w:style>
  <w:style w:type="paragraph" w:customStyle="1" w:styleId="32E361C3C15B4564BDCA23780679AA62">
    <w:name w:val="32E361C3C15B4564BDCA23780679AA62"/>
  </w:style>
  <w:style w:type="paragraph" w:customStyle="1" w:styleId="500B573E495E441CAC07F3B2174A421A">
    <w:name w:val="500B573E495E441CAC07F3B2174A421A"/>
  </w:style>
  <w:style w:type="paragraph" w:customStyle="1" w:styleId="959B92DBAFDE4A29BE5CAFCA3EE85445">
    <w:name w:val="959B92DBAFDE4A29BE5CAFCA3EE85445"/>
  </w:style>
  <w:style w:type="paragraph" w:customStyle="1" w:styleId="D5238EC94D384A619DB7B558E0CE9DAD">
    <w:name w:val="D5238EC94D384A619DB7B558E0CE9DAD"/>
  </w:style>
  <w:style w:type="paragraph" w:customStyle="1" w:styleId="432E8425A79442859035EB4854BAA5B7">
    <w:name w:val="432E8425A79442859035EB4854BAA5B7"/>
  </w:style>
  <w:style w:type="paragraph" w:customStyle="1" w:styleId="7B891CE5693140FA958D4DFA07368C10">
    <w:name w:val="7B891CE5693140FA958D4DFA07368C10"/>
  </w:style>
  <w:style w:type="paragraph" w:customStyle="1" w:styleId="F3D06349D10E4EFD877327F6FCEF7CD3">
    <w:name w:val="F3D06349D10E4EFD877327F6FCEF7CD3"/>
  </w:style>
  <w:style w:type="paragraph" w:customStyle="1" w:styleId="5E74B711EF954A85BB40DBE6DFB136CF">
    <w:name w:val="5E74B711EF954A85BB40DBE6DFB136CF"/>
  </w:style>
  <w:style w:type="paragraph" w:customStyle="1" w:styleId="2A74E98479824EEDA51CF4582D43C856">
    <w:name w:val="2A74E98479824EEDA51CF4582D43C856"/>
  </w:style>
  <w:style w:type="paragraph" w:customStyle="1" w:styleId="2FB02C6636AE4697A48882732F5C3DAB">
    <w:name w:val="2FB02C6636AE4697A48882732F5C3DAB"/>
  </w:style>
  <w:style w:type="paragraph" w:customStyle="1" w:styleId="156759EAFE3640BF9C2B1639C93D4B82">
    <w:name w:val="156759EAFE3640BF9C2B1639C93D4B82"/>
  </w:style>
  <w:style w:type="paragraph" w:customStyle="1" w:styleId="882F8C62A3B84894A78CFD8E1B27C03A">
    <w:name w:val="882F8C62A3B84894A78CFD8E1B27C03A"/>
  </w:style>
  <w:style w:type="paragraph" w:customStyle="1" w:styleId="28858C08DB82426F8597C13AB7F0AE2A">
    <w:name w:val="28858C08DB82426F8597C13AB7F0AE2A"/>
  </w:style>
  <w:style w:type="paragraph" w:customStyle="1" w:styleId="7425227158A34B0697996566D3F3E3BA">
    <w:name w:val="7425227158A34B0697996566D3F3E3BA"/>
  </w:style>
  <w:style w:type="paragraph" w:customStyle="1" w:styleId="7AEA80B23F454F7C8BFB68569C109F24">
    <w:name w:val="7AEA80B23F454F7C8BFB68569C109F24"/>
  </w:style>
  <w:style w:type="paragraph" w:customStyle="1" w:styleId="36E258C3B1494592A3F5C188E2EC4F02">
    <w:name w:val="36E258C3B1494592A3F5C188E2EC4F02"/>
  </w:style>
  <w:style w:type="paragraph" w:customStyle="1" w:styleId="807F2FCF1A3848459B06C090240657ED">
    <w:name w:val="807F2FCF1A3848459B06C090240657ED"/>
  </w:style>
  <w:style w:type="paragraph" w:customStyle="1" w:styleId="D2B9F69E29F24FB6938EE508D00326C0">
    <w:name w:val="D2B9F69E29F24FB6938EE508D00326C0"/>
  </w:style>
  <w:style w:type="paragraph" w:customStyle="1" w:styleId="6C1ABF321C64425B825FAEB4DEDC2359">
    <w:name w:val="6C1ABF321C64425B825FAEB4DEDC2359"/>
  </w:style>
  <w:style w:type="paragraph" w:customStyle="1" w:styleId="41F129C1970944C48BA8441B157FF997">
    <w:name w:val="41F129C1970944C48BA8441B157FF997"/>
  </w:style>
  <w:style w:type="paragraph" w:customStyle="1" w:styleId="BE544FD3D3FF467FB8E5E58DED7705EA">
    <w:name w:val="BE544FD3D3FF467FB8E5E58DED7705EA"/>
  </w:style>
  <w:style w:type="paragraph" w:customStyle="1" w:styleId="359D715A4F9F478DB396F867336D99A8">
    <w:name w:val="359D715A4F9F478DB396F867336D99A8"/>
  </w:style>
  <w:style w:type="paragraph" w:customStyle="1" w:styleId="DB0ED2A32CA64F258ADF4AEDB5F40CF8">
    <w:name w:val="DB0ED2A32CA64F258ADF4AEDB5F40CF8"/>
  </w:style>
  <w:style w:type="paragraph" w:customStyle="1" w:styleId="F3B1BD99ED804F62BD4678AA96C30D96">
    <w:name w:val="F3B1BD99ED804F62BD4678AA96C30D96"/>
  </w:style>
  <w:style w:type="paragraph" w:customStyle="1" w:styleId="1023423DA2BC410EB9C3DBFAEBEA97F3">
    <w:name w:val="1023423DA2BC410EB9C3DBFAEBEA97F3"/>
  </w:style>
  <w:style w:type="paragraph" w:customStyle="1" w:styleId="890CEE2C75C845A99D5B24F47FE48DC9">
    <w:name w:val="890CEE2C75C845A99D5B24F47FE48DC9"/>
  </w:style>
  <w:style w:type="paragraph" w:customStyle="1" w:styleId="FEC4B350EABF49A39395C74034348699">
    <w:name w:val="FEC4B350EABF49A39395C74034348699"/>
  </w:style>
  <w:style w:type="paragraph" w:customStyle="1" w:styleId="05381441639D469588F47E33C31597D4">
    <w:name w:val="05381441639D469588F47E33C31597D4"/>
  </w:style>
  <w:style w:type="paragraph" w:customStyle="1" w:styleId="B3C89C035CEF40EA944068C62AAC54A0">
    <w:name w:val="B3C89C035CEF40EA944068C62AAC54A0"/>
  </w:style>
  <w:style w:type="paragraph" w:customStyle="1" w:styleId="588D11FAF10043ECA31E9C69535C5F78">
    <w:name w:val="588D11FAF10043ECA31E9C69535C5F78"/>
  </w:style>
  <w:style w:type="paragraph" w:customStyle="1" w:styleId="2D727881C118476D85C99ADCA2F5721F">
    <w:name w:val="2D727881C118476D85C99ADCA2F5721F"/>
  </w:style>
  <w:style w:type="paragraph" w:customStyle="1" w:styleId="16145271D8F6428984C573E0C03F5687">
    <w:name w:val="16145271D8F6428984C573E0C03F5687"/>
  </w:style>
  <w:style w:type="paragraph" w:customStyle="1" w:styleId="F28618FD12A34597BD6B6551CAC9B8E4">
    <w:name w:val="F28618FD12A34597BD6B6551CAC9B8E4"/>
  </w:style>
  <w:style w:type="paragraph" w:customStyle="1" w:styleId="09B860FDD3BB4F8DA36E8A017010AC2A">
    <w:name w:val="09B860FDD3BB4F8DA36E8A017010AC2A"/>
  </w:style>
  <w:style w:type="paragraph" w:customStyle="1" w:styleId="7853EE3AEDC747C69F986D47FE026DD7">
    <w:name w:val="7853EE3AEDC747C69F986D47FE026DD7"/>
  </w:style>
  <w:style w:type="paragraph" w:customStyle="1" w:styleId="9DD78284B6A4479CA9D8CFDA7BC8C3A6">
    <w:name w:val="9DD78284B6A4479CA9D8CFDA7BC8C3A6"/>
  </w:style>
  <w:style w:type="paragraph" w:customStyle="1" w:styleId="16AA3E5C16E943F19A83E58F785C17EB">
    <w:name w:val="16AA3E5C16E943F19A83E58F785C17EB"/>
  </w:style>
  <w:style w:type="paragraph" w:customStyle="1" w:styleId="0268ACFC0CF146E591F2BED18CED50D8">
    <w:name w:val="0268ACFC0CF146E591F2BED18CED50D8"/>
  </w:style>
  <w:style w:type="paragraph" w:customStyle="1" w:styleId="525372B840DB46D6A40609615E486CBB">
    <w:name w:val="525372B840DB46D6A40609615E486CBB"/>
  </w:style>
  <w:style w:type="paragraph" w:customStyle="1" w:styleId="2A451404D84B4009BA76103870EB4675">
    <w:name w:val="2A451404D84B4009BA76103870EB4675"/>
  </w:style>
  <w:style w:type="paragraph" w:customStyle="1" w:styleId="8D4FA29384CB4BA7A57D461C6A652F38">
    <w:name w:val="8D4FA29384CB4BA7A57D461C6A652F38"/>
  </w:style>
  <w:style w:type="paragraph" w:customStyle="1" w:styleId="24208A7E50D24B1CA77BC83E787AF2B9">
    <w:name w:val="24208A7E50D24B1CA77BC83E787AF2B9"/>
  </w:style>
  <w:style w:type="paragraph" w:customStyle="1" w:styleId="46AC09CF8CEB4C6EBA4720084BA86913">
    <w:name w:val="46AC09CF8CEB4C6EBA4720084BA86913"/>
  </w:style>
  <w:style w:type="paragraph" w:customStyle="1" w:styleId="4638FFF906BE40A79F6AA3562932B992">
    <w:name w:val="4638FFF906BE40A79F6AA3562932B992"/>
  </w:style>
  <w:style w:type="paragraph" w:customStyle="1" w:styleId="BEFD60357EEF47D3B721C45143EC5ED6">
    <w:name w:val="BEFD60357EEF47D3B721C45143EC5ED6"/>
  </w:style>
  <w:style w:type="paragraph" w:customStyle="1" w:styleId="FF953752D45E4CFE9EBC82F43F692E58">
    <w:name w:val="FF953752D45E4CFE9EBC82F43F692E58"/>
  </w:style>
  <w:style w:type="paragraph" w:customStyle="1" w:styleId="960360AED3DB4EC29514355246D0EEA0">
    <w:name w:val="960360AED3DB4EC29514355246D0EEA0"/>
  </w:style>
  <w:style w:type="paragraph" w:customStyle="1" w:styleId="93FCDCD7A91F40C7B57C67411A483E8C">
    <w:name w:val="93FCDCD7A91F40C7B57C67411A483E8C"/>
  </w:style>
  <w:style w:type="paragraph" w:customStyle="1" w:styleId="536610E0C3544C82B4168C0F988DBA46">
    <w:name w:val="536610E0C3544C82B4168C0F988DBA46"/>
  </w:style>
  <w:style w:type="paragraph" w:customStyle="1" w:styleId="E7915F4D3F334948A7661DB16E2FC19A">
    <w:name w:val="E7915F4D3F334948A7661DB16E2FC19A"/>
  </w:style>
  <w:style w:type="paragraph" w:customStyle="1" w:styleId="E1AFFBFF616D44BCB174A86796FCC47A">
    <w:name w:val="E1AFFBFF616D44BCB174A86796FCC47A"/>
  </w:style>
  <w:style w:type="paragraph" w:customStyle="1" w:styleId="8531670E783B491FBA3CAAA2A7A2ECC5">
    <w:name w:val="8531670E783B491FBA3CAAA2A7A2ECC5"/>
  </w:style>
  <w:style w:type="paragraph" w:customStyle="1" w:styleId="D2413DD5035E4AB2B18CBB433D76BAE2">
    <w:name w:val="D2413DD5035E4AB2B18CBB433D76BAE2"/>
  </w:style>
  <w:style w:type="paragraph" w:customStyle="1" w:styleId="B8A1B15E222A4F3B9FC4801E639597A4">
    <w:name w:val="B8A1B15E222A4F3B9FC4801E639597A4"/>
  </w:style>
  <w:style w:type="paragraph" w:customStyle="1" w:styleId="482A5BB76BAB4074B81F7C913A24BC38">
    <w:name w:val="482A5BB76BAB4074B81F7C913A24BC38"/>
  </w:style>
  <w:style w:type="paragraph" w:customStyle="1" w:styleId="9435701F3C584C76ACD01B23F19F7006">
    <w:name w:val="9435701F3C584C76ACD01B23F19F7006"/>
  </w:style>
  <w:style w:type="paragraph" w:customStyle="1" w:styleId="365768E534A24D93A9D4B57192176D50">
    <w:name w:val="365768E534A24D93A9D4B57192176D50"/>
  </w:style>
  <w:style w:type="paragraph" w:customStyle="1" w:styleId="E716A016DFB94F0EAD7CBFAB1BC5EFA2">
    <w:name w:val="E716A016DFB94F0EAD7CBFAB1BC5EFA2"/>
  </w:style>
  <w:style w:type="paragraph" w:customStyle="1" w:styleId="E63E027334F947998AF9E9205B69A7B7">
    <w:name w:val="E63E027334F947998AF9E9205B69A7B7"/>
  </w:style>
  <w:style w:type="paragraph" w:customStyle="1" w:styleId="B6CE985B086A41499D25949BA2A6DCE2">
    <w:name w:val="B6CE985B086A41499D25949BA2A6DCE2"/>
  </w:style>
  <w:style w:type="paragraph" w:customStyle="1" w:styleId="212BF146061849128E5EF17E30AAE884">
    <w:name w:val="212BF146061849128E5EF17E30AAE884"/>
  </w:style>
  <w:style w:type="paragraph" w:customStyle="1" w:styleId="A0D90F314055428594254FEF353FC14C">
    <w:name w:val="A0D90F314055428594254FEF353FC14C"/>
    <w:rsid w:val="00E0206A"/>
  </w:style>
  <w:style w:type="paragraph" w:customStyle="1" w:styleId="257D5AFAE1264E53A852F6574E2C16D4">
    <w:name w:val="257D5AFAE1264E53A852F6574E2C16D4"/>
    <w:rsid w:val="00E0206A"/>
  </w:style>
  <w:style w:type="paragraph" w:customStyle="1" w:styleId="D8CC25D4AF3B44B0A4461269D0D8C8FB">
    <w:name w:val="D8CC25D4AF3B44B0A4461269D0D8C8FB"/>
    <w:rsid w:val="00E0206A"/>
  </w:style>
  <w:style w:type="paragraph" w:customStyle="1" w:styleId="0A266BF8117641E6BE0CF60AB199D728">
    <w:name w:val="0A266BF8117641E6BE0CF60AB199D728"/>
    <w:rsid w:val="00E0206A"/>
  </w:style>
  <w:style w:type="paragraph" w:customStyle="1" w:styleId="C1E4FAE75FF741DFABA1F0F51864321A">
    <w:name w:val="C1E4FAE75FF741DFABA1F0F51864321A"/>
    <w:rsid w:val="00E0206A"/>
  </w:style>
  <w:style w:type="paragraph" w:customStyle="1" w:styleId="5C2032973B144E628650654EC9895297">
    <w:name w:val="5C2032973B144E628650654EC9895297"/>
    <w:rsid w:val="00E0206A"/>
  </w:style>
  <w:style w:type="paragraph" w:customStyle="1" w:styleId="805D5F196A174309BE1F618D5A4F9FB9">
    <w:name w:val="805D5F196A174309BE1F618D5A4F9FB9"/>
    <w:rsid w:val="00E0206A"/>
  </w:style>
  <w:style w:type="paragraph" w:customStyle="1" w:styleId="BB110738DD32486FA2FFFD47DE17706B">
    <w:name w:val="BB110738DD32486FA2FFFD47DE17706B"/>
    <w:rsid w:val="00E0206A"/>
  </w:style>
  <w:style w:type="paragraph" w:customStyle="1" w:styleId="2D76B59C59CE4EA2B04BFFEDB618442D">
    <w:name w:val="2D76B59C59CE4EA2B04BFFEDB618442D"/>
    <w:rsid w:val="00B15A96"/>
  </w:style>
  <w:style w:type="paragraph" w:customStyle="1" w:styleId="413FEC88A94442A7842FD6C8456FD581">
    <w:name w:val="413FEC88A94442A7842FD6C8456FD581"/>
    <w:rsid w:val="00B15A96"/>
  </w:style>
  <w:style w:type="paragraph" w:customStyle="1" w:styleId="9CF0EF93A21E4863BA7A59B51C05160A">
    <w:name w:val="9CF0EF93A21E4863BA7A59B51C05160A"/>
    <w:rsid w:val="00B15A96"/>
  </w:style>
  <w:style w:type="paragraph" w:customStyle="1" w:styleId="E1E3FCEB513D43759DB6CE5EBFFBBEFE">
    <w:name w:val="E1E3FCEB513D43759DB6CE5EBFFBBEFE"/>
    <w:rsid w:val="00B15A96"/>
  </w:style>
  <w:style w:type="paragraph" w:customStyle="1" w:styleId="66D6898B90364DC383746B2BD338F9FF">
    <w:name w:val="66D6898B90364DC383746B2BD338F9FF"/>
    <w:rsid w:val="00B15A96"/>
  </w:style>
  <w:style w:type="paragraph" w:customStyle="1" w:styleId="B0FF22C600CE4141AE3711E1C239FE6F">
    <w:name w:val="B0FF22C600CE4141AE3711E1C239FE6F"/>
    <w:rsid w:val="00B15A96"/>
  </w:style>
  <w:style w:type="paragraph" w:customStyle="1" w:styleId="00FAE6903AA9461D976E66880DD80FFD">
    <w:name w:val="00FAE6903AA9461D976E66880DD80FFD"/>
    <w:rsid w:val="00EC6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Curriculum vitae</Template>
  <TotalTime>0</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Jeremy Tarshis</dc:creator>
  <cp:keywords/>
  <cp:lastModifiedBy>Jeremy Tarshis</cp:lastModifiedBy>
  <cp:revision>3</cp:revision>
  <cp:lastPrinted>2006-08-01T17:47:00Z</cp:lastPrinted>
  <dcterms:created xsi:type="dcterms:W3CDTF">2019-04-10T00:34:00Z</dcterms:created>
  <dcterms:modified xsi:type="dcterms:W3CDTF">2019-04-10T00:46:00Z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